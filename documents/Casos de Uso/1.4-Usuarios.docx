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02" w:rsidRDefault="00BA323E">
      <w:r w:rsidRPr="00BA323E">
        <w:rPr>
          <w:b/>
          <w:noProof/>
          <w:sz w:val="40"/>
          <w:szCs w:val="40"/>
          <w:lang w:eastAsia="es-AR"/>
        </w:rPr>
        <w:pict>
          <v:line id="Line 6" o:spid="_x0000_s1026" style="position:absolute;z-index:251657216;visibility:visibl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" strokecolor="#4ec636" strokeweight="4.5pt">
            <v:stroke opacity="41891f" linestyle="thickThin"/>
          </v:line>
        </w:pict>
      </w: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BA323E" w:rsidP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  <w:fldSimple w:instr=" SUBJECT  \* MERGEFORMAT ">
        <w:r w:rsidR="00E61B15">
          <w:rPr>
            <w:rFonts w:ascii="Arial" w:hAnsi="Arial" w:cs="Arial"/>
            <w:b w:val="0"/>
            <w:sz w:val="40"/>
            <w:szCs w:val="40"/>
            <w:lang w:val="es-MX"/>
          </w:rPr>
          <w:t>Especificación de Caso de Uso</w:t>
        </w:r>
      </w:fldSimple>
    </w:p>
    <w:p w:rsidR="00F81032" w:rsidRDefault="00BA323E" w:rsidP="00E05C95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  <w:jc w:val="center"/>
      </w:pPr>
      <w:r w:rsidRPr="00BA323E">
        <w:rPr>
          <w:noProof/>
          <w:lang w:eastAsia="es-AR"/>
        </w:rPr>
      </w:r>
      <w:r>
        <w:rPr>
          <w:noProof/>
          <w:lang w:eastAsia="es-AR"/>
        </w:rPr>
        <w:pict>
          <v:line id="Line 9" o:spid="_x0000_s1027" style="visibility:visible;mso-position-horizontal-relative:char;mso-position-vertical-relative:line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" strokecolor="#4ec636" strokeweight="4.5pt">
            <v:stroke opacity="41891f" linestyle="thickThin"/>
            <w10:wrap type="none"/>
            <w10:anchorlock/>
          </v:line>
        </w:pict>
      </w:r>
    </w:p>
    <w:p w:rsidR="00F81032" w:rsidRDefault="00F81032" w:rsidP="00F81032">
      <w:pPr>
        <w:pStyle w:val="Encabezado"/>
        <w:framePr w:w="10219" w:h="2074" w:hSpace="144" w:wrap="around" w:vAnchor="page" w:hAnchor="page" w:x="1012" w:y="2551"/>
      </w:pPr>
    </w:p>
    <w:p w:rsidR="00436702" w:rsidRDefault="002A0F3B" w:rsidP="00F105BE">
      <w:pPr>
        <w:pStyle w:val="Encabezado1"/>
        <w:framePr w:wrap="around"/>
      </w:pPr>
      <w:r>
        <w:t>1.</w:t>
      </w:r>
      <w:r w:rsidR="0081486C">
        <w:t>4</w:t>
      </w:r>
      <w:r w:rsidR="006E0FA3">
        <w:t xml:space="preserve"> </w:t>
      </w:r>
      <w:r w:rsidR="00A272B3">
        <w:t>–</w:t>
      </w:r>
      <w:r w:rsidR="006E0FA3">
        <w:t xml:space="preserve"> </w:t>
      </w:r>
      <w:r>
        <w:t>Crear</w:t>
      </w:r>
      <w:r w:rsidR="0081486C">
        <w:t xml:space="preserve"> y</w:t>
      </w:r>
      <w:r>
        <w:t xml:space="preserve"> modificar</w:t>
      </w:r>
      <w:r w:rsidR="0081486C">
        <w:t xml:space="preserve"> usuarios</w:t>
      </w:r>
    </w:p>
    <w:p w:rsidR="0081486C" w:rsidRDefault="0081486C" w:rsidP="00F105BE">
      <w:pPr>
        <w:pStyle w:val="Encabezado1"/>
        <w:framePr w:wrap="around"/>
      </w:pPr>
      <w:r>
        <w:t>Sistema administrador</w:t>
      </w:r>
    </w:p>
    <w:p w:rsidR="000C73DF" w:rsidRPr="00F81032" w:rsidRDefault="00A272B3" w:rsidP="00F105BE">
      <w:pPr>
        <w:pStyle w:val="Encabezado2"/>
        <w:framePr w:wrap="around"/>
        <w:rPr>
          <w:rFonts w:ascii="Arial" w:hAnsi="Arial" w:cs="Arial"/>
          <w:sz w:val="40"/>
          <w:szCs w:val="40"/>
          <w:lang w:val="es-MX"/>
        </w:rPr>
      </w:pPr>
      <w:r>
        <w:t>Gobierno Abierto</w:t>
      </w: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  <w:sectPr w:rsidR="00436702" w:rsidSect="0031484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Default="00436702">
      <w:pPr>
        <w:jc w:val="both"/>
      </w:pPr>
      <w:bookmarkStart w:id="0" w:name="_Toc477753220"/>
      <w:bookmarkStart w:id="1" w:name="_Toc477753414"/>
      <w:bookmarkStart w:id="2" w:name="_Toc477753632"/>
      <w:bookmarkStart w:id="3" w:name="_Toc477754150"/>
      <w:bookmarkStart w:id="4" w:name="_Toc477754197"/>
      <w:bookmarkStart w:id="5" w:name="_Toc477754278"/>
      <w:bookmarkStart w:id="6" w:name="_Toc477753211"/>
      <w:bookmarkStart w:id="7" w:name="_Toc477753405"/>
      <w:bookmarkStart w:id="8" w:name="_Toc477753623"/>
      <w:bookmarkStart w:id="9" w:name="_Toc477754141"/>
      <w:bookmarkStart w:id="10" w:name="_Toc477754188"/>
      <w:bookmarkStart w:id="11" w:name="_Toc477754269"/>
    </w:p>
    <w:p w:rsidR="00436702" w:rsidRDefault="00436702" w:rsidP="00F105BE">
      <w:pPr>
        <w:pStyle w:val="TablaContenido"/>
      </w:pPr>
      <w:r>
        <w:t>Tabla de Contenidos</w:t>
      </w:r>
      <w:bookmarkEnd w:id="0"/>
      <w:bookmarkEnd w:id="1"/>
      <w:bookmarkEnd w:id="2"/>
      <w:bookmarkEnd w:id="3"/>
      <w:bookmarkEnd w:id="4"/>
      <w:bookmarkEnd w:id="5"/>
    </w:p>
    <w:p w:rsidR="00CC3CDB" w:rsidRDefault="00BA323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r w:rsidRPr="00BA323E">
        <w:rPr>
          <w:rFonts w:ascii="Times New Roman" w:hAnsi="Times New Roman"/>
          <w:caps/>
          <w:smallCaps w:val="0"/>
          <w:u w:val="single"/>
        </w:rPr>
        <w:fldChar w:fldCharType="begin"/>
      </w:r>
      <w:r w:rsidR="00436702">
        <w:rPr>
          <w:rFonts w:ascii="Times New Roman" w:hAnsi="Times New Roman"/>
          <w:caps/>
          <w:smallCaps w:val="0"/>
          <w:u w:val="single"/>
        </w:rPr>
        <w:instrText xml:space="preserve"> TOC \o "1-5" \h \z </w:instrText>
      </w:r>
      <w:r w:rsidRPr="00BA323E">
        <w:rPr>
          <w:rFonts w:ascii="Times New Roman" w:hAnsi="Times New Roman"/>
          <w:caps/>
          <w:smallCaps w:val="0"/>
          <w:u w:val="single"/>
        </w:rPr>
        <w:fldChar w:fldCharType="separate"/>
      </w:r>
      <w:hyperlink w:anchor="_Toc495574438" w:history="1">
        <w:r w:rsidR="00CC3CDB" w:rsidRPr="00A023C1">
          <w:rPr>
            <w:rStyle w:val="Hipervnculo"/>
          </w:rPr>
          <w:t>1</w:t>
        </w:r>
        <w:r w:rsidR="00CC3CDB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="00CC3CDB" w:rsidRPr="00A023C1">
          <w:rPr>
            <w:rStyle w:val="Hipervnculo"/>
          </w:rPr>
          <w:t>Información General *</w:t>
        </w:r>
        <w:r w:rsidR="00CC3CDB">
          <w:rPr>
            <w:webHidden/>
          </w:rPr>
          <w:tab/>
        </w:r>
        <w:r w:rsidR="00CC3CDB">
          <w:rPr>
            <w:webHidden/>
          </w:rPr>
          <w:fldChar w:fldCharType="begin"/>
        </w:r>
        <w:r w:rsidR="00CC3CDB">
          <w:rPr>
            <w:webHidden/>
          </w:rPr>
          <w:instrText xml:space="preserve"> PAGEREF _Toc495574438 \h </w:instrText>
        </w:r>
        <w:r w:rsidR="00CC3CDB">
          <w:rPr>
            <w:webHidden/>
          </w:rPr>
        </w:r>
        <w:r w:rsidR="00CC3CDB">
          <w:rPr>
            <w:webHidden/>
          </w:rPr>
          <w:fldChar w:fldCharType="separate"/>
        </w:r>
        <w:r w:rsidR="00CC3CDB">
          <w:rPr>
            <w:webHidden/>
          </w:rPr>
          <w:t>2</w:t>
        </w:r>
        <w:r w:rsidR="00CC3CDB">
          <w:rPr>
            <w:webHidden/>
          </w:rPr>
          <w:fldChar w:fldCharType="end"/>
        </w:r>
      </w:hyperlink>
    </w:p>
    <w:p w:rsidR="00CC3CDB" w:rsidRDefault="00CC3CDB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574439" w:history="1">
        <w:r w:rsidRPr="00A023C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A023C1">
          <w:rPr>
            <w:rStyle w:val="Hipervnculo"/>
          </w:rPr>
          <w:t>Flujo Básico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_Toc495574439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C3CDB" w:rsidRDefault="00CC3CDB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574440" w:history="1">
        <w:r w:rsidRPr="00A023C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A023C1">
          <w:rPr>
            <w:rStyle w:val="Hipervnculo"/>
          </w:rPr>
          <w:t>Flujo Alternativo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_Toc495574440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C3CDB" w:rsidRDefault="00CC3CDB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574441" w:history="1">
        <w:r w:rsidRPr="00A023C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A023C1">
          <w:rPr>
            <w:rStyle w:val="Hipervnculo"/>
          </w:rPr>
          <w:t>Requerimientos No Funcionales del 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_Toc495574441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3CDB" w:rsidRDefault="00CC3CDB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574442" w:history="1">
        <w:r w:rsidRPr="00A023C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A023C1">
          <w:rPr>
            <w:rStyle w:val="Hipervnculo"/>
          </w:rPr>
          <w:t>Información Relacionada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_Toc495574442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3CDB" w:rsidRDefault="00CC3CDB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574443" w:history="1">
        <w:r w:rsidRPr="00A023C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A023C1">
          <w:rPr>
            <w:rStyle w:val="Hipervnculo"/>
          </w:rPr>
          <w:t>Diseño Conceptual de Interfaces*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_Toc495574443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3CDB" w:rsidRDefault="00CC3CD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574444" w:history="1">
        <w:r w:rsidRPr="00A023C1">
          <w:rPr>
            <w:rStyle w:val="Hipervnculo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A023C1">
          <w:rPr>
            <w:rStyle w:val="Hipervnculo"/>
          </w:rPr>
          <w:t>&lt;Interfaz 1&gt;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_Toc495574444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3CDB" w:rsidRDefault="00CC3CD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574445" w:history="1">
        <w:r w:rsidRPr="00A023C1">
          <w:rPr>
            <w:rStyle w:val="Hipervnculo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A023C1">
          <w:rPr>
            <w:rStyle w:val="Hipervnculo"/>
          </w:rPr>
          <w:t>&lt;Interfaz 2&gt;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_Toc495574445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3CDB" w:rsidRDefault="00CC3CDB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95574446" w:history="1">
        <w:r w:rsidRPr="00A023C1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A023C1">
          <w:rPr>
            <w:rStyle w:val="Hipervnculo"/>
          </w:rPr>
          <w:t>Mensajes del Sistema*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_Toc495574446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3CDB" w:rsidRDefault="00CC3CD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574447" w:history="1">
        <w:r w:rsidRPr="00A023C1">
          <w:rPr>
            <w:rStyle w:val="Hipervnculo"/>
          </w:rPr>
          <w:t>7.1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A023C1">
          <w:rPr>
            <w:rStyle w:val="Hipervnculo"/>
          </w:rPr>
          <w:t>Glosario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_Toc495574447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3CDB" w:rsidRDefault="00CC3CD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95574448" w:history="1">
        <w:r w:rsidRPr="00A023C1">
          <w:rPr>
            <w:rStyle w:val="Hipervnculo"/>
          </w:rPr>
          <w:t>7.2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A023C1">
          <w:rPr>
            <w:rStyle w:val="Hipervnculo"/>
          </w:rPr>
          <w:t>Historia de Cambios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_Toc495574448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36702" w:rsidRDefault="00BA323E">
      <w:pPr>
        <w:rPr>
          <w:rFonts w:ascii="Arial Negrita" w:hAnsi="Arial Negrita"/>
        </w:rPr>
      </w:pPr>
      <w:r>
        <w:rPr>
          <w:rFonts w:ascii="Times New Roman" w:hAnsi="Times New Roman"/>
          <w:caps/>
          <w:smallCaps/>
          <w:noProof/>
          <w:u w:val="single"/>
        </w:rPr>
        <w:fldChar w:fldCharType="end"/>
      </w:r>
    </w:p>
    <w:bookmarkEnd w:id="6"/>
    <w:bookmarkEnd w:id="7"/>
    <w:bookmarkEnd w:id="8"/>
    <w:bookmarkEnd w:id="9"/>
    <w:bookmarkEnd w:id="10"/>
    <w:bookmarkEnd w:id="11"/>
    <w:p w:rsidR="00436702" w:rsidRDefault="00436702">
      <w:pPr>
        <w:pStyle w:val="Ttulo4"/>
        <w:numPr>
          <w:ilvl w:val="0"/>
          <w:numId w:val="0"/>
        </w:numPr>
        <w:sectPr w:rsidR="00436702" w:rsidSect="00314846">
          <w:headerReference w:type="default" r:id="rId13"/>
          <w:headerReference w:type="first" r:id="rId14"/>
          <w:footerReference w:type="first" r:id="rId15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436702" w:rsidRDefault="00436702">
      <w:pPr>
        <w:pStyle w:val="Ttulo1"/>
      </w:pPr>
      <w:bookmarkStart w:id="12" w:name="_Toc495574438"/>
      <w:r>
        <w:lastRenderedPageBreak/>
        <w:t xml:space="preserve">Información General </w:t>
      </w:r>
      <w:r>
        <w:rPr>
          <w:sz w:val="24"/>
        </w:rPr>
        <w:t>*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26"/>
        <w:gridCol w:w="6852"/>
      </w:tblGrid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436702" w:rsidRDefault="002A0F3B" w:rsidP="0081486C">
            <w:pPr>
              <w:pStyle w:val="InfGeneralAzul"/>
            </w:pPr>
            <w:r>
              <w:t>Crear</w:t>
            </w:r>
            <w:r w:rsidR="0081486C">
              <w:t xml:space="preserve"> y </w:t>
            </w:r>
            <w:r>
              <w:t>modificar</w:t>
            </w:r>
            <w:r w:rsidR="0081486C">
              <w:t xml:space="preserve"> usuarios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2A0F3B" w:rsidRDefault="0081486C" w:rsidP="0052404B">
            <w:pPr>
              <w:pStyle w:val="InfGeneralAzul"/>
            </w:pPr>
            <w:r>
              <w:t>Crear accesos a los usuarios del sistema administrador para realizar las configuraciones en el contenido del sitio web.</w:t>
            </w:r>
            <w:r w:rsidR="002A0F3B">
              <w:t xml:space="preserve"> </w:t>
            </w:r>
          </w:p>
        </w:tc>
      </w:tr>
      <w:tr w:rsidR="00614985" w:rsidTr="00314846">
        <w:trPr>
          <w:cantSplit/>
        </w:trPr>
        <w:tc>
          <w:tcPr>
            <w:tcW w:w="1184" w:type="pct"/>
            <w:shd w:val="clear" w:color="auto" w:fill="BFBFBF"/>
          </w:tcPr>
          <w:p w:rsidR="00614985" w:rsidRPr="001D01EC" w:rsidRDefault="00614985" w:rsidP="001D01EC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614985" w:rsidRDefault="00614985" w:rsidP="0081486C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436702" w:rsidRDefault="002A0F3B" w:rsidP="00E921F9">
            <w:pPr>
              <w:pStyle w:val="InfGeneralAzul"/>
              <w:rPr>
                <w:b/>
                <w:bCs/>
              </w:rPr>
            </w:pPr>
            <w:r>
              <w:t>Usuario Administrador de contenidos</w:t>
            </w:r>
            <w:r w:rsidR="0081486C">
              <w:t xml:space="preserve"> / Usuario Administrador Web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CF4FF2" w:rsidRDefault="00CF4FF2">
            <w:pPr>
              <w:pStyle w:val="InfGeneralAzul"/>
            </w:pPr>
            <w:r>
              <w:t>Acceder al administrador de contenidos de la web, con usuario y contraseña</w:t>
            </w:r>
          </w:p>
          <w:p w:rsidR="00436702" w:rsidRDefault="00CF4FF2" w:rsidP="0081486C">
            <w:pPr>
              <w:pStyle w:val="InfGeneralAzul"/>
            </w:pPr>
            <w:r>
              <w:t xml:space="preserve">Tener permisos en el rol para acceder al módulo de </w:t>
            </w:r>
            <w:r w:rsidR="0081486C">
              <w:t>usuarios</w:t>
            </w:r>
            <w:r w:rsidR="00436702">
              <w:t xml:space="preserve"> 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436702" w:rsidRPr="00F52D45" w:rsidRDefault="00436702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E921F9" w:rsidP="001D01EC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436702" w:rsidRDefault="00436702" w:rsidP="00E921F9">
            <w:pPr>
              <w:pStyle w:val="InfGeneralAzul"/>
              <w:rPr>
                <w:lang w:val="es-ES"/>
              </w:rPr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436702" w:rsidRDefault="00436702" w:rsidP="00CF4FF2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436702" w:rsidRDefault="00436702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436702" w:rsidRDefault="00436702">
            <w:pPr>
              <w:pStyle w:val="InfGeneralAzul"/>
            </w:pPr>
          </w:p>
        </w:tc>
      </w:tr>
    </w:tbl>
    <w:p w:rsidR="00436702" w:rsidRDefault="00436702">
      <w:pPr>
        <w:pStyle w:val="Ttulo1"/>
        <w:pageBreakBefore/>
      </w:pPr>
      <w:bookmarkStart w:id="13" w:name="_Toc495574439"/>
      <w:r>
        <w:lastRenderedPageBreak/>
        <w:t xml:space="preserve">Flujo Básico </w:t>
      </w:r>
      <w:r>
        <w:rPr>
          <w:sz w:val="24"/>
        </w:rPr>
        <w:t>*</w:t>
      </w:r>
      <w:bookmarkEnd w:id="13"/>
    </w:p>
    <w:p w:rsidR="00436702" w:rsidRDefault="00436702">
      <w:pPr>
        <w:pStyle w:val="InfoBlue"/>
      </w:pPr>
      <w:r>
        <w:t>&lt;</w:t>
      </w:r>
      <w:r>
        <w:rPr>
          <w:b/>
          <w:bCs/>
        </w:rPr>
        <w:t>FLUJO BASICO</w:t>
      </w:r>
      <w:r>
        <w:t>: Actividades (pasos) que ocurren entre el actor y el sistema para lograr obtener el objetivo.&gt;</w:t>
      </w:r>
    </w:p>
    <w:p w:rsidR="00436702" w:rsidRDefault="00436702">
      <w:pPr>
        <w:pStyle w:val="InfoBlue"/>
      </w:pPr>
      <w:r>
        <w:t xml:space="preserve">Este escenario describe los pasos que se realizan desde que se dispara el evento </w:t>
      </w:r>
      <w:proofErr w:type="spellStart"/>
      <w:r>
        <w:t>Trigger</w:t>
      </w:r>
      <w:proofErr w:type="spellEnd"/>
      <w:r>
        <w:t xml:space="preserve"> hasta la obtención de cumplimiento del objetivo planteado para el Caso de Uso siempre que no ocurra una falla en su ejecución.</w:t>
      </w:r>
    </w:p>
    <w:p w:rsidR="00923ECF" w:rsidRDefault="00923ECF" w:rsidP="00E04E2A">
      <w:pPr>
        <w:pStyle w:val="FlujoPrincipal"/>
      </w:pPr>
    </w:p>
    <w:p w:rsidR="00923ECF" w:rsidRDefault="00923ECF" w:rsidP="00923ECF">
      <w:pPr>
        <w:pStyle w:val="FlujoPrincipal"/>
        <w:numPr>
          <w:ilvl w:val="0"/>
          <w:numId w:val="23"/>
        </w:numPr>
      </w:pPr>
      <w:r>
        <w:t>El usuario ingresa al administrador del sistema de Gobierno Abierto con su usuario y clave.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r>
        <w:rPr>
          <w:noProof/>
          <w:lang w:val="es-ES"/>
        </w:rPr>
        <w:drawing>
          <wp:inline distT="0" distB="0" distL="0" distR="0">
            <wp:extent cx="5612130" cy="2399665"/>
            <wp:effectExtent l="19050" t="19050" r="26670" b="1968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proofErr w:type="spellStart"/>
      <w:r>
        <w:t>UsuarioQA</w:t>
      </w:r>
      <w:proofErr w:type="spellEnd"/>
      <w:r>
        <w:t xml:space="preserve">. </w:t>
      </w:r>
      <w:hyperlink r:id="rId17" w:history="1">
        <w:r w:rsidRPr="00F32C13">
          <w:rPr>
            <w:rStyle w:val="Hipervnculo"/>
          </w:rPr>
          <w:t>usuarioQA@buenosaires.gob.a</w:t>
        </w:r>
      </w:hyperlink>
      <w:r>
        <w:t>r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r>
        <w:t>Clave: GCBA2017 (todo mayúsculas)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numPr>
          <w:ilvl w:val="0"/>
          <w:numId w:val="23"/>
        </w:numPr>
      </w:pPr>
      <w:r>
        <w:t xml:space="preserve">El usuario ingresa al módulo de </w:t>
      </w:r>
      <w:r w:rsidR="00B77C8C">
        <w:rPr>
          <w:b/>
        </w:rPr>
        <w:t>Usuarios</w:t>
      </w:r>
      <w:r>
        <w:t xml:space="preserve"> del administrador del sistema. </w:t>
      </w:r>
    </w:p>
    <w:p w:rsidR="00923ECF" w:rsidRDefault="00923ECF" w:rsidP="00E04E2A">
      <w:pPr>
        <w:pStyle w:val="FlujoPrincipal"/>
      </w:pPr>
    </w:p>
    <w:p w:rsidR="00923ECF" w:rsidRDefault="00923ECF" w:rsidP="00923ECF">
      <w:pPr>
        <w:pStyle w:val="FlujoPrincipal"/>
        <w:numPr>
          <w:ilvl w:val="0"/>
          <w:numId w:val="23"/>
        </w:numPr>
      </w:pPr>
      <w:r>
        <w:t xml:space="preserve">El selecciona el botón </w:t>
      </w:r>
      <w:r w:rsidRPr="00923ECF">
        <w:rPr>
          <w:b/>
        </w:rPr>
        <w:t>“</w:t>
      </w:r>
      <w:r w:rsidR="00B77C8C">
        <w:rPr>
          <w:b/>
        </w:rPr>
        <w:t>Crear nuevo</w:t>
      </w:r>
      <w:r w:rsidRPr="00923ECF">
        <w:rPr>
          <w:b/>
        </w:rPr>
        <w:t xml:space="preserve"> </w:t>
      </w:r>
      <w:r w:rsidR="00B77C8C">
        <w:rPr>
          <w:b/>
        </w:rPr>
        <w:t>usuario</w:t>
      </w:r>
      <w:r w:rsidRPr="00923ECF">
        <w:rPr>
          <w:b/>
        </w:rPr>
        <w:t>”</w:t>
      </w:r>
      <w:r>
        <w:t xml:space="preserve"> de la pantalla. </w:t>
      </w:r>
    </w:p>
    <w:p w:rsidR="00923ECF" w:rsidRDefault="00923ECF" w:rsidP="00923ECF">
      <w:pPr>
        <w:pStyle w:val="Prrafodelista"/>
      </w:pPr>
    </w:p>
    <w:p w:rsidR="00923ECF" w:rsidRDefault="00CC601B" w:rsidP="00923ECF">
      <w:pPr>
        <w:pStyle w:val="FlujoPrincipal"/>
        <w:tabs>
          <w:tab w:val="clear" w:pos="360"/>
        </w:tabs>
      </w:pPr>
      <w:r>
        <w:rPr>
          <w:noProof/>
          <w:lang w:val="es-ES"/>
        </w:rPr>
        <w:lastRenderedPageBreak/>
        <w:drawing>
          <wp:inline distT="0" distB="0" distL="0" distR="0">
            <wp:extent cx="5600700" cy="1990725"/>
            <wp:effectExtent l="1905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CF" w:rsidRDefault="00923ECF" w:rsidP="00E04E2A">
      <w:pPr>
        <w:pStyle w:val="FlujoPrincipal"/>
      </w:pPr>
      <w:r>
        <w:tab/>
      </w:r>
    </w:p>
    <w:p w:rsidR="00923ECF" w:rsidRDefault="00923ECF" w:rsidP="00E04E2A">
      <w:pPr>
        <w:pStyle w:val="FlujoPrincipal"/>
      </w:pPr>
      <w:r>
        <w:t>.3.Se accede a un formulario pa</w:t>
      </w:r>
      <w:r w:rsidR="00B11157">
        <w:t>ra dar de alta los campos de un usuario nuevo</w:t>
      </w:r>
      <w:r>
        <w:t>:</w:t>
      </w:r>
    </w:p>
    <w:p w:rsidR="00923ECF" w:rsidRDefault="00923ECF" w:rsidP="00E04E2A">
      <w:pPr>
        <w:pStyle w:val="FlujoPrincipal"/>
      </w:pPr>
    </w:p>
    <w:p w:rsidR="00923ECF" w:rsidRDefault="00923ECF" w:rsidP="00E04E2A">
      <w:pPr>
        <w:pStyle w:val="FlujoPrincipal"/>
      </w:pPr>
    </w:p>
    <w:p w:rsidR="00923ECF" w:rsidRDefault="00B11157" w:rsidP="00B11157">
      <w:pPr>
        <w:pStyle w:val="FlujoPrincipal"/>
        <w:ind w:left="0" w:firstLine="0"/>
      </w:pPr>
      <w:r>
        <w:rPr>
          <w:noProof/>
          <w:lang w:val="es-ES"/>
        </w:rPr>
        <w:lastRenderedPageBreak/>
        <w:drawing>
          <wp:inline distT="0" distB="0" distL="0" distR="0">
            <wp:extent cx="5600700" cy="5257800"/>
            <wp:effectExtent l="1905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CF" w:rsidRDefault="00923ECF" w:rsidP="00E04E2A">
      <w:pPr>
        <w:pStyle w:val="FlujoPrincipal"/>
      </w:pPr>
    </w:p>
    <w:p w:rsidR="005420AC" w:rsidRDefault="005420AC" w:rsidP="00E04E2A">
      <w:pPr>
        <w:pStyle w:val="FlujoPrincipal"/>
      </w:pPr>
      <w:r>
        <w:t xml:space="preserve">Para esta implementación, solo </w:t>
      </w:r>
      <w:r w:rsidR="00B90C7C">
        <w:t xml:space="preserve">se deben </w:t>
      </w:r>
      <w:r>
        <w:t xml:space="preserve"> usar los siguientes campos:</w:t>
      </w:r>
    </w:p>
    <w:p w:rsidR="005420AC" w:rsidRDefault="005420AC" w:rsidP="00E04E2A">
      <w:pPr>
        <w:pStyle w:val="FlujoPrincipal"/>
      </w:pPr>
    </w:p>
    <w:p w:rsidR="00C42041" w:rsidRDefault="00B90C7C" w:rsidP="00C42041">
      <w:pPr>
        <w:pStyle w:val="FlujoPrincipal"/>
        <w:numPr>
          <w:ilvl w:val="1"/>
          <w:numId w:val="23"/>
        </w:numPr>
      </w:pPr>
      <w:r>
        <w:rPr>
          <w:b/>
        </w:rPr>
        <w:t>E-mail</w:t>
      </w:r>
      <w:r w:rsidR="00C42041">
        <w:t xml:space="preserve">: </w:t>
      </w:r>
      <w:r>
        <w:t>correo electrónico del usuario que se está creando</w:t>
      </w:r>
    </w:p>
    <w:p w:rsidR="00C42041" w:rsidRDefault="00B90C7C" w:rsidP="00C42041">
      <w:pPr>
        <w:pStyle w:val="FlujoPrincipal"/>
        <w:numPr>
          <w:ilvl w:val="1"/>
          <w:numId w:val="23"/>
        </w:numPr>
      </w:pPr>
      <w:r>
        <w:rPr>
          <w:b/>
        </w:rPr>
        <w:t>Nombre del usuario</w:t>
      </w:r>
    </w:p>
    <w:p w:rsidR="00C42041" w:rsidRDefault="00B90C7C" w:rsidP="00C42041">
      <w:pPr>
        <w:pStyle w:val="FlujoPrincipal"/>
        <w:numPr>
          <w:ilvl w:val="1"/>
          <w:numId w:val="23"/>
        </w:numPr>
      </w:pPr>
      <w:r>
        <w:rPr>
          <w:b/>
        </w:rPr>
        <w:t>Apellido del usuario</w:t>
      </w:r>
    </w:p>
    <w:p w:rsidR="00C42041" w:rsidRDefault="00E1155C" w:rsidP="00C42041">
      <w:pPr>
        <w:pStyle w:val="FlujoPrincipal"/>
        <w:numPr>
          <w:ilvl w:val="1"/>
          <w:numId w:val="23"/>
        </w:numPr>
      </w:pPr>
      <w:r>
        <w:rPr>
          <w:b/>
        </w:rPr>
        <w:t>Contraseña</w:t>
      </w:r>
      <w:r w:rsidR="00C42041">
        <w:t xml:space="preserve">: </w:t>
      </w:r>
      <w:r>
        <w:t>en la pantalla del formulario se indican los requerimientos con los que debe cumplir la nueva contraseña para ser válida.</w:t>
      </w:r>
    </w:p>
    <w:p w:rsidR="00C42041" w:rsidRDefault="00E1155C" w:rsidP="00C42041">
      <w:pPr>
        <w:pStyle w:val="FlujoPrincipal"/>
        <w:numPr>
          <w:ilvl w:val="1"/>
          <w:numId w:val="23"/>
        </w:numPr>
      </w:pPr>
      <w:r>
        <w:rPr>
          <w:b/>
        </w:rPr>
        <w:t>Rol</w:t>
      </w:r>
      <w:r>
        <w:t xml:space="preserve">: Todos los usuarios del sistema tienen un tipo de rol asignado que determina las acciones que tienen habilitadas (Administrador de contenidos, Administrador web, </w:t>
      </w:r>
      <w:proofErr w:type="spellStart"/>
      <w:r>
        <w:t>etc</w:t>
      </w:r>
      <w:proofErr w:type="spellEnd"/>
      <w:r>
        <w:t>).</w:t>
      </w:r>
    </w:p>
    <w:p w:rsidR="00C42041" w:rsidRDefault="0032325D" w:rsidP="0032325D">
      <w:pPr>
        <w:pStyle w:val="FlujoPrincipal"/>
        <w:tabs>
          <w:tab w:val="clear" w:pos="360"/>
        </w:tabs>
      </w:pPr>
      <w:r>
        <w:rPr>
          <w:noProof/>
          <w:lang w:val="es-ES"/>
        </w:rPr>
        <w:lastRenderedPageBreak/>
        <w:drawing>
          <wp:inline distT="0" distB="0" distL="0" distR="0">
            <wp:extent cx="5600700" cy="5105400"/>
            <wp:effectExtent l="1905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41" w:rsidRDefault="00C42041" w:rsidP="00C42041">
      <w:pPr>
        <w:pStyle w:val="FlujoPrincipal"/>
        <w:tabs>
          <w:tab w:val="clear" w:pos="360"/>
        </w:tabs>
        <w:ind w:left="1069"/>
      </w:pPr>
    </w:p>
    <w:p w:rsidR="00C42041" w:rsidRDefault="00E47A30" w:rsidP="00C42041">
      <w:pPr>
        <w:pStyle w:val="FlujoPrincipal"/>
        <w:numPr>
          <w:ilvl w:val="0"/>
          <w:numId w:val="23"/>
        </w:numPr>
      </w:pPr>
      <w:r>
        <w:t>Tal como se muestra en la imagen superior, es necesario realizar el último paso de guardar los cambios efectuados</w:t>
      </w:r>
      <w:r w:rsidR="00C42041">
        <w:t>.</w:t>
      </w:r>
    </w:p>
    <w:p w:rsidR="00E47A30" w:rsidRDefault="00E47A30" w:rsidP="00E47A30">
      <w:pPr>
        <w:pStyle w:val="FlujoPrincipal"/>
        <w:tabs>
          <w:tab w:val="clear" w:pos="360"/>
        </w:tabs>
        <w:ind w:left="720" w:firstLine="0"/>
      </w:pPr>
    </w:p>
    <w:p w:rsidR="00C42041" w:rsidRDefault="00C42041" w:rsidP="00C42041">
      <w:pPr>
        <w:pStyle w:val="FlujoPrincipal"/>
        <w:numPr>
          <w:ilvl w:val="0"/>
          <w:numId w:val="23"/>
        </w:numPr>
      </w:pPr>
      <w:r>
        <w:t xml:space="preserve">Una vez </w:t>
      </w:r>
      <w:r w:rsidR="00E47A30">
        <w:t>creado el nuevo usuario, se podrá añadir una foto o avatar para cada usuario</w:t>
      </w:r>
      <w:r>
        <w:t>:</w:t>
      </w:r>
    </w:p>
    <w:p w:rsidR="00C42041" w:rsidRDefault="00C42041" w:rsidP="00C42041">
      <w:pPr>
        <w:pStyle w:val="FlujoPrincipal"/>
        <w:tabs>
          <w:tab w:val="clear" w:pos="360"/>
        </w:tabs>
      </w:pPr>
    </w:p>
    <w:p w:rsidR="001B39BF" w:rsidRDefault="00E47A30" w:rsidP="00C42041">
      <w:pPr>
        <w:pStyle w:val="FlujoPrincipal"/>
        <w:tabs>
          <w:tab w:val="clear" w:pos="360"/>
        </w:tabs>
      </w:pPr>
      <w:r>
        <w:rPr>
          <w:noProof/>
          <w:lang w:val="es-ES"/>
        </w:rPr>
        <w:lastRenderedPageBreak/>
        <w:drawing>
          <wp:inline distT="0" distB="0" distL="0" distR="0">
            <wp:extent cx="5610225" cy="1724025"/>
            <wp:effectExtent l="19050" t="0" r="9525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9BF" w:rsidRDefault="001B39BF" w:rsidP="00C42041">
      <w:pPr>
        <w:pStyle w:val="FlujoPrincipal"/>
        <w:tabs>
          <w:tab w:val="clear" w:pos="360"/>
        </w:tabs>
      </w:pPr>
    </w:p>
    <w:p w:rsidR="001B39BF" w:rsidRDefault="001B39BF" w:rsidP="00C42041">
      <w:pPr>
        <w:pStyle w:val="FlujoPrincipal"/>
        <w:tabs>
          <w:tab w:val="clear" w:pos="360"/>
        </w:tabs>
      </w:pPr>
    </w:p>
    <w:p w:rsidR="001B39BF" w:rsidRDefault="001B39BF" w:rsidP="00C42041">
      <w:pPr>
        <w:pStyle w:val="FlujoPrincipal"/>
        <w:tabs>
          <w:tab w:val="clear" w:pos="360"/>
        </w:tabs>
      </w:pPr>
    </w:p>
    <w:p w:rsidR="001B39BF" w:rsidRDefault="000C5F9A" w:rsidP="001B39BF">
      <w:pPr>
        <w:pStyle w:val="FlujoPrincipal"/>
        <w:numPr>
          <w:ilvl w:val="0"/>
          <w:numId w:val="32"/>
        </w:numPr>
      </w:pPr>
      <w:r>
        <w:t>Una vez creado el usuario nuevo, se deberá volver al listado general del módulo para administrar las acciones que podrá realizar cada uno:</w:t>
      </w:r>
    </w:p>
    <w:p w:rsidR="001B39BF" w:rsidRDefault="00AE558A" w:rsidP="001B39BF">
      <w:pPr>
        <w:pStyle w:val="FlujoPrincipal"/>
        <w:tabs>
          <w:tab w:val="clear" w:pos="360"/>
        </w:tabs>
      </w:pPr>
      <w:r>
        <w:tab/>
      </w:r>
      <w:r>
        <w:tab/>
      </w:r>
      <w:r w:rsidR="00967995">
        <w:rPr>
          <w:noProof/>
          <w:lang w:val="es-ES"/>
        </w:rPr>
        <w:drawing>
          <wp:inline distT="0" distB="0" distL="0" distR="0">
            <wp:extent cx="5610225" cy="2000250"/>
            <wp:effectExtent l="19050" t="0" r="9525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58A" w:rsidRDefault="00AE558A" w:rsidP="001B39BF">
      <w:pPr>
        <w:pStyle w:val="FlujoPrincipal"/>
        <w:tabs>
          <w:tab w:val="clear" w:pos="360"/>
        </w:tabs>
      </w:pPr>
    </w:p>
    <w:p w:rsidR="00E82715" w:rsidRDefault="00AE558A" w:rsidP="00E82715">
      <w:pPr>
        <w:pStyle w:val="FlujoPrincipal"/>
        <w:tabs>
          <w:tab w:val="clear" w:pos="360"/>
        </w:tabs>
      </w:pPr>
      <w:r>
        <w:tab/>
      </w:r>
    </w:p>
    <w:p w:rsidR="00C42041" w:rsidRDefault="00675B67" w:rsidP="00EE633A">
      <w:pPr>
        <w:pStyle w:val="FlujoPrincipal"/>
        <w:tabs>
          <w:tab w:val="clear" w:pos="360"/>
        </w:tabs>
      </w:pPr>
      <w:r>
        <w:tab/>
      </w:r>
      <w:r w:rsidR="001227F6">
        <w:tab/>
      </w:r>
    </w:p>
    <w:p w:rsidR="00C42041" w:rsidRDefault="00C42041" w:rsidP="00C42041">
      <w:pPr>
        <w:pStyle w:val="FlujoPrincipal"/>
        <w:tabs>
          <w:tab w:val="clear" w:pos="360"/>
        </w:tabs>
      </w:pPr>
    </w:p>
    <w:p w:rsidR="00C42041" w:rsidRPr="00C42041" w:rsidRDefault="00C42041" w:rsidP="00C42041">
      <w:pPr>
        <w:pStyle w:val="FlujoPrincipal"/>
        <w:tabs>
          <w:tab w:val="clear" w:pos="360"/>
        </w:tabs>
        <w:rPr>
          <w:lang w:val="en-US"/>
        </w:rPr>
      </w:pPr>
    </w:p>
    <w:p w:rsidR="00B660D4" w:rsidRDefault="00B660D4" w:rsidP="00684975">
      <w:pPr>
        <w:pStyle w:val="FlujoPrincipal"/>
        <w:tabs>
          <w:tab w:val="clear" w:pos="360"/>
        </w:tabs>
        <w:ind w:left="0" w:firstLine="0"/>
      </w:pPr>
    </w:p>
    <w:p w:rsidR="00C42041" w:rsidRDefault="00C42041" w:rsidP="00C42041">
      <w:pPr>
        <w:pStyle w:val="FlujoPrincipal"/>
        <w:tabs>
          <w:tab w:val="clear" w:pos="360"/>
        </w:tabs>
      </w:pPr>
    </w:p>
    <w:p w:rsidR="00EE633A" w:rsidRDefault="00EE633A">
      <w:pPr>
        <w:rPr>
          <w:rFonts w:ascii="Arial Negrita" w:hAnsi="Arial Negrita"/>
          <w:b/>
          <w:smallCaps/>
          <w:kern w:val="28"/>
          <w:sz w:val="28"/>
        </w:rPr>
      </w:pPr>
      <w:r>
        <w:br w:type="page"/>
      </w:r>
    </w:p>
    <w:p w:rsidR="00436702" w:rsidRDefault="00436702">
      <w:pPr>
        <w:pStyle w:val="Ttulo1"/>
      </w:pPr>
      <w:bookmarkStart w:id="14" w:name="_Toc495574440"/>
      <w:r>
        <w:lastRenderedPageBreak/>
        <w:t xml:space="preserve">Flujo Alternativo </w:t>
      </w:r>
      <w:r>
        <w:rPr>
          <w:sz w:val="24"/>
        </w:rPr>
        <w:t>*</w:t>
      </w:r>
      <w:bookmarkEnd w:id="14"/>
    </w:p>
    <w:p w:rsidR="00436702" w:rsidRDefault="00436702">
      <w:pPr>
        <w:pStyle w:val="InfoBlue"/>
      </w:pPr>
      <w:r>
        <w:t>&lt;FLUJOS ALTERNATIVOS: Extensiones producidas por alguna alteración en los</w:t>
      </w:r>
      <w:r w:rsidR="00EF2F4A">
        <w:t xml:space="preserve"> pasos del Flujo Principal.</w:t>
      </w:r>
      <w:r>
        <w:t>&gt;</w:t>
      </w:r>
    </w:p>
    <w:p w:rsidR="00436702" w:rsidRDefault="00436702">
      <w:pPr>
        <w:pStyle w:val="InfoBlue"/>
      </w:pPr>
      <w:r>
        <w:t>Los flujos alternativos muestran cómo puede extenderse el escenario principal.</w:t>
      </w:r>
    </w:p>
    <w:p w:rsidR="00436702" w:rsidRDefault="00436702"/>
    <w:p w:rsidR="00436702" w:rsidRDefault="00CD4464" w:rsidP="00CD4464">
      <w:pPr>
        <w:pStyle w:val="FlujoAlternativo1"/>
        <w:numPr>
          <w:ilvl w:val="0"/>
          <w:numId w:val="0"/>
        </w:numPr>
        <w:ind w:left="360"/>
      </w:pPr>
      <w:r>
        <w:t xml:space="preserve">3. a </w:t>
      </w:r>
      <w:r w:rsidR="007C4AB8">
        <w:t>Si se quiere realizar una modificaci</w:t>
      </w:r>
      <w:r w:rsidR="0068254E">
        <w:t>ón en cualq</w:t>
      </w:r>
      <w:r w:rsidR="007C4AB8">
        <w:t>uiera de los datos ingresados a la hora de crear el usuario se deben seguir los siguientes pasos:</w:t>
      </w:r>
    </w:p>
    <w:p w:rsidR="00436702" w:rsidRDefault="0068254E" w:rsidP="00CD4464">
      <w:pPr>
        <w:pStyle w:val="FlujoAlternativo"/>
        <w:numPr>
          <w:ilvl w:val="0"/>
          <w:numId w:val="0"/>
        </w:numPr>
        <w:ind w:left="737"/>
      </w:pPr>
      <w:proofErr w:type="gramStart"/>
      <w:r>
        <w:t>3.a.1</w:t>
      </w:r>
      <w:proofErr w:type="gramEnd"/>
      <w:r>
        <w:t xml:space="preserve"> Desde el listado principal se accede al formulario seleccionando el botón “Editar”.</w:t>
      </w:r>
    </w:p>
    <w:p w:rsidR="0068254E" w:rsidRDefault="0068254E" w:rsidP="0068254E">
      <w:pPr>
        <w:pStyle w:val="FlujoAlternativo"/>
        <w:numPr>
          <w:ilvl w:val="0"/>
          <w:numId w:val="0"/>
        </w:numPr>
        <w:ind w:left="792" w:hanging="432"/>
      </w:pPr>
      <w:r>
        <w:rPr>
          <w:noProof/>
          <w:lang w:val="es-ES"/>
        </w:rPr>
        <w:drawing>
          <wp:inline distT="0" distB="0" distL="0" distR="0">
            <wp:extent cx="5600700" cy="1905000"/>
            <wp:effectExtent l="19050" t="0" r="0" b="0"/>
            <wp:docPr id="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4E" w:rsidRDefault="0068254E" w:rsidP="00CD4464">
      <w:pPr>
        <w:pStyle w:val="FlujoAlternativo"/>
        <w:numPr>
          <w:ilvl w:val="0"/>
          <w:numId w:val="0"/>
        </w:numPr>
        <w:ind w:left="737"/>
      </w:pPr>
      <w:proofErr w:type="gramStart"/>
      <w:r>
        <w:t>3.a.2</w:t>
      </w:r>
      <w:proofErr w:type="gramEnd"/>
      <w:r>
        <w:t xml:space="preserve"> Desde el formulario se podrán realizar las modificaciones necesarias.</w:t>
      </w:r>
    </w:p>
    <w:p w:rsidR="0068254E" w:rsidRDefault="0068254E" w:rsidP="00CD4464">
      <w:pPr>
        <w:pStyle w:val="FlujoAlternativo"/>
        <w:numPr>
          <w:ilvl w:val="0"/>
          <w:numId w:val="0"/>
        </w:numPr>
        <w:ind w:left="737"/>
      </w:pPr>
      <w:proofErr w:type="gramStart"/>
      <w:r>
        <w:t>3.a.3</w:t>
      </w:r>
      <w:proofErr w:type="gramEnd"/>
      <w:r>
        <w:t xml:space="preserve"> Recordar guardar los cambios efectuados. </w:t>
      </w:r>
    </w:p>
    <w:p w:rsidR="00DA5A01" w:rsidRDefault="00DA5A01">
      <w:pPr>
        <w:rPr>
          <w:rFonts w:ascii="Arial Negrita" w:hAnsi="Arial Negrita"/>
          <w:b/>
          <w:smallCaps/>
          <w:kern w:val="28"/>
          <w:sz w:val="28"/>
        </w:rPr>
      </w:pPr>
      <w:r>
        <w:br w:type="page"/>
      </w:r>
    </w:p>
    <w:p w:rsidR="00436702" w:rsidRDefault="00436702">
      <w:pPr>
        <w:pStyle w:val="Ttulo1"/>
      </w:pPr>
      <w:bookmarkStart w:id="15" w:name="_Toc495574441"/>
      <w:r>
        <w:lastRenderedPageBreak/>
        <w:t xml:space="preserve">Requerimientos </w:t>
      </w:r>
      <w:r>
        <w:rPr>
          <w:rFonts w:ascii="Arial" w:hAnsi="Arial"/>
          <w:szCs w:val="28"/>
        </w:rPr>
        <w:t>No Funcionales del Caso de Uso</w:t>
      </w:r>
      <w:bookmarkEnd w:id="15"/>
    </w:p>
    <w:p w:rsidR="00436702" w:rsidRDefault="00436702">
      <w:pPr>
        <w:pStyle w:val="InfoBlue"/>
      </w:pPr>
      <w:r>
        <w:t xml:space="preserve">&lt; Requerimientos de performance, seguridad, </w:t>
      </w:r>
      <w:proofErr w:type="spellStart"/>
      <w:r>
        <w:t>etc</w:t>
      </w:r>
      <w:proofErr w:type="spellEnd"/>
      <w:r>
        <w:t>, que deben satisfacerse en este caso de uso &gt;</w:t>
      </w:r>
    </w:p>
    <w:p w:rsidR="00436702" w:rsidRDefault="00436702">
      <w:pPr>
        <w:pStyle w:val="InfoBlue"/>
      </w:pPr>
      <w:r>
        <w:t>Requerimientos No Funcionales asociados al caso de uso, importantes de tener en cuenta para su desarrollo.</w:t>
      </w:r>
    </w:p>
    <w:p w:rsidR="00436702" w:rsidRDefault="00436702"/>
    <w:p w:rsidR="00436702" w:rsidRDefault="00436702"/>
    <w:p w:rsidR="00436702" w:rsidRDefault="00436702">
      <w:pPr>
        <w:pStyle w:val="Ttulo1"/>
      </w:pPr>
      <w:bookmarkStart w:id="16" w:name="_Toc495574442"/>
      <w:r>
        <w:t>Información Relacionada</w:t>
      </w:r>
      <w:bookmarkEnd w:id="16"/>
    </w:p>
    <w:p w:rsidR="00436702" w:rsidRDefault="001D01EC" w:rsidP="001D01EC">
      <w:pPr>
        <w:pStyle w:val="InfoBlue"/>
      </w:pPr>
      <w:r>
        <w:t xml:space="preserve">&lt; </w:t>
      </w:r>
      <w:r w:rsidR="00A52432">
        <w:t>Información</w:t>
      </w:r>
      <w:r>
        <w:t xml:space="preserve"> de contexto del caso de uso &gt;</w:t>
      </w:r>
    </w:p>
    <w:p w:rsidR="00A52432" w:rsidRPr="00A52432" w:rsidRDefault="00A52432" w:rsidP="00A52432"/>
    <w:tbl>
      <w:tblPr>
        <w:tblW w:w="8870" w:type="dxa"/>
        <w:jc w:val="center"/>
        <w:tblInd w:w="1091" w:type="dxa"/>
        <w:tblBorders>
          <w:top w:val="double" w:sz="4" w:space="0" w:color="auto"/>
          <w:left w:val="double" w:sz="4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2977"/>
        <w:gridCol w:w="5893"/>
      </w:tblGrid>
      <w:tr w:rsidR="00A52432" w:rsidRPr="00420D18" w:rsidTr="00421F56">
        <w:trPr>
          <w:trHeight w:val="203"/>
          <w:tblHeader/>
          <w:jc w:val="center"/>
        </w:trPr>
        <w:tc>
          <w:tcPr>
            <w:tcW w:w="2977" w:type="dxa"/>
            <w:tcBorders>
              <w:top w:val="double" w:sz="4" w:space="0" w:color="auto"/>
            </w:tcBorders>
            <w:shd w:val="clear" w:color="auto" w:fill="BFBFBF"/>
            <w:vAlign w:val="center"/>
          </w:tcPr>
          <w:p w:rsidR="00A52432" w:rsidRPr="00A52432" w:rsidRDefault="00A52432" w:rsidP="00A5243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5893" w:type="dxa"/>
            <w:tcBorders>
              <w:top w:val="double" w:sz="4" w:space="0" w:color="auto"/>
            </w:tcBorders>
            <w:shd w:val="clear" w:color="auto" w:fill="BFBFBF"/>
            <w:vAlign w:val="center"/>
          </w:tcPr>
          <w:p w:rsidR="00A52432" w:rsidRPr="00A52432" w:rsidRDefault="00A52432" w:rsidP="00A52432">
            <w:pPr>
              <w:spacing w:before="60" w:after="60"/>
              <w:jc w:val="center"/>
              <w:rPr>
                <w:b/>
              </w:rPr>
            </w:pPr>
            <w:r w:rsidRPr="00A52432">
              <w:rPr>
                <w:b/>
              </w:rPr>
              <w:t>Ubicación</w:t>
            </w:r>
          </w:p>
        </w:tc>
      </w:tr>
      <w:tr w:rsidR="00A52432" w:rsidRPr="00420D18" w:rsidTr="00421F56">
        <w:trPr>
          <w:trHeight w:val="74"/>
          <w:jc w:val="center"/>
        </w:trPr>
        <w:tc>
          <w:tcPr>
            <w:tcW w:w="2977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  <w:tc>
          <w:tcPr>
            <w:tcW w:w="5893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</w:tr>
      <w:tr w:rsidR="00A52432" w:rsidRPr="00420D18" w:rsidTr="00421F56">
        <w:trPr>
          <w:trHeight w:val="74"/>
          <w:jc w:val="center"/>
        </w:trPr>
        <w:tc>
          <w:tcPr>
            <w:tcW w:w="2977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  <w:tc>
          <w:tcPr>
            <w:tcW w:w="5893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</w:tr>
    </w:tbl>
    <w:p w:rsidR="00A52432" w:rsidRPr="00A52432" w:rsidRDefault="00A52432" w:rsidP="00A52432"/>
    <w:p w:rsidR="00A52432" w:rsidRPr="00A52432" w:rsidRDefault="00A52432" w:rsidP="00A52432"/>
    <w:p w:rsidR="00436702" w:rsidRDefault="00436702">
      <w:pPr>
        <w:pStyle w:val="Ttulo1"/>
      </w:pPr>
      <w:bookmarkStart w:id="17" w:name="_Toc495574443"/>
      <w:r>
        <w:t>Diseño Conceptual de Interfaces*</w:t>
      </w:r>
      <w:bookmarkEnd w:id="17"/>
    </w:p>
    <w:p w:rsidR="00436702" w:rsidRDefault="00436702">
      <w:pPr>
        <w:pStyle w:val="InfoBlue"/>
      </w:pPr>
      <w:r>
        <w:t xml:space="preserve">&lt; Diseño conceptual de las </w:t>
      </w:r>
      <w:proofErr w:type="spellStart"/>
      <w:r>
        <w:t>interfases</w:t>
      </w:r>
      <w:proofErr w:type="spellEnd"/>
      <w:r>
        <w:t xml:space="preserve"> que reflejan la funcionalidad del caso de uso &gt;</w:t>
      </w:r>
    </w:p>
    <w:p w:rsidR="00436702" w:rsidRDefault="00436702">
      <w:pPr>
        <w:pStyle w:val="Ttulo2"/>
      </w:pPr>
      <w:bookmarkStart w:id="18" w:name="_Toc495574444"/>
      <w:r>
        <w:t>&lt;Interfaz 1&gt;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2"/>
        <w:gridCol w:w="1477"/>
        <w:gridCol w:w="1628"/>
        <w:gridCol w:w="1490"/>
        <w:gridCol w:w="1483"/>
        <w:gridCol w:w="1494"/>
      </w:tblGrid>
      <w:tr w:rsidR="00436702" w:rsidTr="001D01EC"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Obligatoriedad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Validación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Default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</w:tbl>
    <w:p w:rsidR="00436702" w:rsidRDefault="00436702">
      <w:pPr>
        <w:pStyle w:val="TDC1"/>
        <w:tabs>
          <w:tab w:val="clear" w:pos="301"/>
          <w:tab w:val="clear" w:pos="8830"/>
        </w:tabs>
        <w:spacing w:before="0"/>
        <w:rPr>
          <w:smallCaps w:val="0"/>
          <w:noProof w:val="0"/>
        </w:rPr>
      </w:pPr>
    </w:p>
    <w:p w:rsidR="00436702" w:rsidRDefault="00436702">
      <w:pPr>
        <w:pStyle w:val="Ttulo2"/>
      </w:pPr>
      <w:bookmarkStart w:id="19" w:name="_Toc477753218"/>
      <w:bookmarkStart w:id="20" w:name="_Toc477753412"/>
      <w:bookmarkStart w:id="21" w:name="_Toc477753630"/>
      <w:bookmarkStart w:id="22" w:name="_Toc477754148"/>
      <w:bookmarkStart w:id="23" w:name="_Toc477754195"/>
      <w:bookmarkStart w:id="24" w:name="_Toc477754276"/>
      <w:bookmarkStart w:id="25" w:name="_Toc495574445"/>
      <w:r>
        <w:t>&lt;Interfaz 2&gt;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2"/>
        <w:gridCol w:w="1477"/>
        <w:gridCol w:w="1628"/>
        <w:gridCol w:w="1490"/>
        <w:gridCol w:w="1483"/>
        <w:gridCol w:w="1494"/>
      </w:tblGrid>
      <w:tr w:rsidR="00436702" w:rsidTr="001D01EC"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Obligatoriedad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Validación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Default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</w:tbl>
    <w:p w:rsidR="003963D9" w:rsidRPr="003963D9" w:rsidRDefault="003963D9" w:rsidP="003963D9">
      <w:pPr>
        <w:pStyle w:val="Ttulo1"/>
      </w:pPr>
      <w:bookmarkStart w:id="26" w:name="_Toc495574446"/>
      <w:r>
        <w:t>Mensajes del Sistema*</w:t>
      </w:r>
      <w:bookmarkEnd w:id="26"/>
    </w:p>
    <w:p w:rsidR="00646954" w:rsidRDefault="003963D9" w:rsidP="00DA2D5D">
      <w:pPr>
        <w:pStyle w:val="InfoBlue"/>
      </w:pPr>
      <w:r>
        <w:t>&lt; Código y descripción de los mensajes relacionados con el caso de uso actual&gt;</w:t>
      </w:r>
    </w:p>
    <w:p w:rsidR="006F1848" w:rsidRDefault="006F1848" w:rsidP="006F1848">
      <w:proofErr w:type="gramStart"/>
      <w:r>
        <w:t>7.a</w:t>
      </w:r>
      <w:proofErr w:type="gramEnd"/>
      <w:r>
        <w:t xml:space="preserve"> </w:t>
      </w:r>
      <w:r w:rsidR="00B245C0">
        <w:t>El usuario ha sido dado de alta correctamente</w:t>
      </w:r>
    </w:p>
    <w:p w:rsidR="00B245C0" w:rsidRDefault="00B245C0" w:rsidP="00B245C0"/>
    <w:p w:rsidR="00436702" w:rsidRPr="00646954" w:rsidRDefault="00F105BE" w:rsidP="00B245C0">
      <w:r>
        <w:t>Apéndices</w:t>
      </w:r>
      <w:r w:rsidR="00646954">
        <w:t>*</w:t>
      </w:r>
      <w:bookmarkEnd w:id="19"/>
      <w:bookmarkEnd w:id="20"/>
      <w:bookmarkEnd w:id="21"/>
      <w:bookmarkEnd w:id="22"/>
      <w:bookmarkEnd w:id="23"/>
      <w:bookmarkEnd w:id="24"/>
    </w:p>
    <w:p w:rsidR="00436702" w:rsidRDefault="00436702">
      <w:pPr>
        <w:pStyle w:val="Ttulo2"/>
      </w:pPr>
      <w:bookmarkStart w:id="27" w:name="_Toc477753219"/>
      <w:bookmarkStart w:id="28" w:name="_Toc477753413"/>
      <w:bookmarkStart w:id="29" w:name="_Toc477753631"/>
      <w:bookmarkStart w:id="30" w:name="_Toc477754149"/>
      <w:bookmarkStart w:id="31" w:name="_Toc477754196"/>
      <w:bookmarkStart w:id="32" w:name="_Toc477754277"/>
      <w:bookmarkStart w:id="33" w:name="_Toc495574447"/>
      <w:r>
        <w:t>Glosario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20"/>
        <w:gridCol w:w="7560"/>
      </w:tblGrid>
      <w:tr w:rsidR="00436702" w:rsidTr="001D01EC">
        <w:tc>
          <w:tcPr>
            <w:tcW w:w="142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Término</w:t>
            </w:r>
          </w:p>
        </w:tc>
        <w:tc>
          <w:tcPr>
            <w:tcW w:w="756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Descripción</w:t>
            </w:r>
          </w:p>
        </w:tc>
      </w:tr>
      <w:tr w:rsidR="00436702">
        <w:tc>
          <w:tcPr>
            <w:tcW w:w="1420" w:type="dxa"/>
          </w:tcPr>
          <w:p w:rsidR="00436702" w:rsidRDefault="006F1848">
            <w:pPr>
              <w:pStyle w:val="Encabezad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b w:val="0"/>
                <w:bCs/>
                <w:sz w:val="20"/>
              </w:rPr>
            </w:pPr>
            <w:proofErr w:type="spellStart"/>
            <w:r>
              <w:rPr>
                <w:b w:val="0"/>
                <w:bCs/>
                <w:sz w:val="20"/>
              </w:rPr>
              <w:t>Captcha</w:t>
            </w:r>
            <w:proofErr w:type="spellEnd"/>
          </w:p>
        </w:tc>
        <w:tc>
          <w:tcPr>
            <w:tcW w:w="7560" w:type="dxa"/>
          </w:tcPr>
          <w:p w:rsidR="00436702" w:rsidRPr="006F1848" w:rsidRDefault="006F1848" w:rsidP="006F1848">
            <w:proofErr w:type="spellStart"/>
            <w:r w:rsidRPr="0081486C">
              <w:rPr>
                <w:lang w:val="en-US"/>
              </w:rPr>
              <w:t>Acrónimo</w:t>
            </w:r>
            <w:proofErr w:type="spellEnd"/>
            <w:r w:rsidRPr="0081486C">
              <w:rPr>
                <w:lang w:val="en-US"/>
              </w:rPr>
              <w:t xml:space="preserve"> de “Completely Automated Public Turing test to tell Computers and Humans Apart”. </w:t>
            </w:r>
            <w:r w:rsidRPr="006F1848">
              <w:t xml:space="preserve">Código verificar que evita el paso de robots. </w:t>
            </w:r>
          </w:p>
        </w:tc>
      </w:tr>
      <w:tr w:rsidR="00436702">
        <w:tc>
          <w:tcPr>
            <w:tcW w:w="1420" w:type="dxa"/>
          </w:tcPr>
          <w:p w:rsidR="00436702" w:rsidRDefault="00436702">
            <w:pPr>
              <w:pStyle w:val="Encabezad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7560" w:type="dxa"/>
          </w:tcPr>
          <w:p w:rsidR="00436702" w:rsidRDefault="00436702">
            <w:pPr>
              <w:spacing w:before="40" w:after="40"/>
              <w:rPr>
                <w:vanish/>
              </w:rPr>
            </w:pPr>
          </w:p>
        </w:tc>
      </w:tr>
    </w:tbl>
    <w:p w:rsidR="003963D9" w:rsidRDefault="003963D9">
      <w:pPr>
        <w:jc w:val="both"/>
      </w:pPr>
    </w:p>
    <w:p w:rsidR="003963D9" w:rsidRDefault="00436702" w:rsidP="003963D9">
      <w:pPr>
        <w:pStyle w:val="Ttulo2"/>
      </w:pPr>
      <w:bookmarkStart w:id="34" w:name="_Toc495574448"/>
      <w:r>
        <w:t>Historia de Cambios *</w:t>
      </w:r>
      <w:bookmarkEnd w:id="34"/>
    </w:p>
    <w:p w:rsidR="003963D9" w:rsidRPr="003963D9" w:rsidRDefault="003963D9" w:rsidP="003963D9"/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0"/>
        <w:gridCol w:w="900"/>
        <w:gridCol w:w="1371"/>
        <w:gridCol w:w="5649"/>
      </w:tblGrid>
      <w:tr w:rsidR="00436702" w:rsidTr="001D01EC">
        <w:tc>
          <w:tcPr>
            <w:tcW w:w="106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Revisión</w:t>
            </w:r>
          </w:p>
        </w:tc>
        <w:tc>
          <w:tcPr>
            <w:tcW w:w="90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Autor</w:t>
            </w:r>
          </w:p>
        </w:tc>
        <w:tc>
          <w:tcPr>
            <w:tcW w:w="1371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Fecha</w:t>
            </w:r>
          </w:p>
        </w:tc>
        <w:tc>
          <w:tcPr>
            <w:tcW w:w="5649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Descripción</w:t>
            </w: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</w:p>
        </w:tc>
      </w:tr>
    </w:tbl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  <w:r>
        <w:t>*  Datos Obligatorios</w:t>
      </w:r>
    </w:p>
    <w:p w:rsidR="00436702" w:rsidRDefault="00436702">
      <w:pPr>
        <w:jc w:val="both"/>
      </w:pPr>
      <w:r>
        <w:t>** Datos Obligatorios si no es un Caso de Uso de Procesos</w:t>
      </w:r>
    </w:p>
    <w:sectPr w:rsidR="00436702" w:rsidSect="00314846">
      <w:headerReference w:type="even" r:id="rId24"/>
      <w:pgSz w:w="12240" w:h="15840" w:code="1"/>
      <w:pgMar w:top="90" w:right="1701" w:bottom="1140" w:left="1701" w:header="1140" w:footer="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7FA" w:rsidRDefault="001027FA">
      <w:r>
        <w:separator/>
      </w:r>
    </w:p>
    <w:p w:rsidR="001027FA" w:rsidRDefault="001027FA"/>
  </w:endnote>
  <w:endnote w:type="continuationSeparator" w:id="0">
    <w:p w:rsidR="001027FA" w:rsidRDefault="001027FA">
      <w:r>
        <w:continuationSeparator/>
      </w:r>
    </w:p>
    <w:p w:rsidR="001027FA" w:rsidRDefault="001027F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D9" w:rsidRDefault="00BA323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963D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63D9" w:rsidRDefault="003963D9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D9" w:rsidRDefault="003963D9">
    <w:pPr>
      <w:framePr w:wrap="around" w:vAnchor="text" w:hAnchor="margin" w:xAlign="right" w:y="1"/>
      <w:rPr>
        <w:rStyle w:val="Nmerodepgina"/>
      </w:rPr>
    </w:pPr>
  </w:p>
  <w:p w:rsidR="00314846" w:rsidRDefault="00A272B3" w:rsidP="00314846">
    <w:pPr>
      <w:pStyle w:val="Piedepgina"/>
    </w:pPr>
    <w:r>
      <w:rPr>
        <w:noProof/>
        <w:lang w:val="es-ES"/>
      </w:rPr>
      <w:drawing>
        <wp:inline distT="0" distB="0" distL="0" distR="0">
          <wp:extent cx="5400675" cy="7620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4846" w:rsidRPr="00314846" w:rsidRDefault="00314846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&lt;Id del CU&gt;-&lt;Nombre del Caso de Uso&gt;   </w:t>
    </w:r>
  </w:p>
  <w:p w:rsidR="00314846" w:rsidRPr="00314846" w:rsidRDefault="00314846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  Pág.: </w:t>
    </w:r>
    <w:r w:rsidR="00BA323E"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="00BA323E"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CC3CDB">
      <w:rPr>
        <w:rStyle w:val="Nmerodepgina"/>
        <w:rFonts w:ascii="Mangal" w:hAnsi="Mangal" w:cs="Mangal"/>
        <w:noProof/>
        <w:sz w:val="16"/>
        <w:szCs w:val="16"/>
      </w:rPr>
      <w:t>5</w:t>
    </w:r>
    <w:r w:rsidR="00BA323E" w:rsidRPr="00314846">
      <w:rPr>
        <w:rStyle w:val="Nmerodepgina"/>
        <w:rFonts w:ascii="Mangal" w:hAnsi="Mangal" w:cs="Mangal"/>
        <w:sz w:val="16"/>
        <w:szCs w:val="16"/>
      </w:rPr>
      <w:fldChar w:fldCharType="end"/>
    </w:r>
    <w:r w:rsidRPr="00314846">
      <w:rPr>
        <w:rStyle w:val="Nmerodepgina"/>
        <w:rFonts w:ascii="Mangal" w:hAnsi="Mangal" w:cs="Mangal"/>
        <w:sz w:val="16"/>
        <w:szCs w:val="16"/>
      </w:rPr>
      <w:t xml:space="preserve"> / </w:t>
    </w:r>
    <w:r w:rsidR="00BA323E"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="00BA323E"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CC3CDB">
      <w:rPr>
        <w:rStyle w:val="Nmerodepgina"/>
        <w:rFonts w:ascii="Mangal" w:hAnsi="Mangal" w:cs="Mangal"/>
        <w:noProof/>
        <w:sz w:val="16"/>
        <w:szCs w:val="16"/>
      </w:rPr>
      <w:t>11</w:t>
    </w:r>
    <w:r w:rsidR="00BA323E" w:rsidRPr="00314846">
      <w:rPr>
        <w:rStyle w:val="Nmerodepgina"/>
        <w:rFonts w:ascii="Mangal" w:hAnsi="Mangal" w:cs="Mangal"/>
        <w:sz w:val="16"/>
        <w:szCs w:val="16"/>
      </w:rPr>
      <w:fldChar w:fldCharType="end"/>
    </w:r>
  </w:p>
  <w:p w:rsidR="003251AA" w:rsidRPr="005B427C" w:rsidRDefault="003251AA" w:rsidP="003251AA">
    <w:pPr>
      <w:pStyle w:val="Piedepgina"/>
    </w:pPr>
  </w:p>
  <w:p w:rsidR="003963D9" w:rsidRDefault="003963D9">
    <w:pPr>
      <w:ind w:right="36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D9" w:rsidRDefault="003963D9">
    <w:pPr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D9" w:rsidRDefault="00BA323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963D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63D9"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3963D9" w:rsidRDefault="00A272B3">
    <w:pPr>
      <w:ind w:right="360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14" name="Imagen 14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7FA" w:rsidRDefault="001027FA">
      <w:r>
        <w:separator/>
      </w:r>
    </w:p>
    <w:p w:rsidR="001027FA" w:rsidRDefault="001027FA"/>
  </w:footnote>
  <w:footnote w:type="continuationSeparator" w:id="0">
    <w:p w:rsidR="001027FA" w:rsidRDefault="001027FA">
      <w:r>
        <w:continuationSeparator/>
      </w:r>
    </w:p>
    <w:p w:rsidR="001027FA" w:rsidRDefault="001027F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D9" w:rsidRDefault="00A272B3">
    <w:pPr>
      <w:pStyle w:val="Encabezado"/>
      <w:jc w:val="left"/>
      <w:rPr>
        <w:b w:val="0"/>
        <w:color w:val="FFFFFF"/>
        <w:lang w:val="es-ES"/>
      </w:rPr>
    </w:pPr>
    <w:r>
      <w:rPr>
        <w:b w:val="0"/>
        <w:noProof/>
        <w:color w:val="FFFFFF"/>
        <w:lang w:val="es-E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-766445</wp:posOffset>
          </wp:positionH>
          <wp:positionV relativeFrom="paragraph">
            <wp:posOffset>-421005</wp:posOffset>
          </wp:positionV>
          <wp:extent cx="6971030" cy="1057275"/>
          <wp:effectExtent l="0" t="0" r="1270" b="9525"/>
          <wp:wrapTight wrapText="bothSides">
            <wp:wrapPolygon edited="0">
              <wp:start x="0" y="0"/>
              <wp:lineTo x="0" y="21405"/>
              <wp:lineTo x="21545" y="21405"/>
              <wp:lineTo x="21545" y="0"/>
              <wp:lineTo x="0" y="0"/>
            </wp:wrapPolygon>
          </wp:wrapTight>
          <wp:docPr id="20" name="Imagen 20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1030" cy="1057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963D9" w:rsidRDefault="003963D9">
    <w:pPr>
      <w:pStyle w:val="Encabezado"/>
      <w:jc w:val="left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846" w:rsidRDefault="00A272B3" w:rsidP="00314846">
    <w:pPr>
      <w:jc w:val="right"/>
    </w:pPr>
    <w:r>
      <w:rPr>
        <w:noProof/>
        <w:lang w:val="es-ES"/>
      </w:rPr>
      <w:drawing>
        <wp:inline distT="0" distB="0" distL="0" distR="0">
          <wp:extent cx="514350" cy="52387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4846">
      <w:t xml:space="preserve">                                                                                                          </w:t>
    </w:r>
    <w:r>
      <w:rPr>
        <w:noProof/>
        <w:lang w:val="es-ES"/>
      </w:rPr>
      <w:drawing>
        <wp:inline distT="0" distB="0" distL="0" distR="0">
          <wp:extent cx="828675" cy="523875"/>
          <wp:effectExtent l="0" t="0" r="9525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51AA" w:rsidRDefault="00A272B3" w:rsidP="00314846">
    <w:pPr>
      <w:pStyle w:val="Encabezado"/>
    </w:pPr>
    <w:r>
      <w:rPr>
        <w:noProof/>
        <w:lang w:val="es-ES"/>
      </w:rPr>
      <w:drawing>
        <wp:inline distT="0" distB="0" distL="0" distR="0">
          <wp:extent cx="5400675" cy="114300"/>
          <wp:effectExtent l="0" t="0" r="952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846" w:rsidRDefault="00A272B3" w:rsidP="00314846">
    <w:pPr>
      <w:jc w:val="right"/>
    </w:pPr>
    <w:r>
      <w:rPr>
        <w:noProof/>
        <w:lang w:val="es-ES"/>
      </w:rPr>
      <w:drawing>
        <wp:inline distT="0" distB="0" distL="0" distR="0">
          <wp:extent cx="514350" cy="523875"/>
          <wp:effectExtent l="0" t="0" r="0" b="952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4846">
      <w:t xml:space="preserve">                                                                                                          </w:t>
    </w:r>
    <w:r>
      <w:rPr>
        <w:noProof/>
        <w:lang w:val="es-ES"/>
      </w:rPr>
      <w:drawing>
        <wp:inline distT="0" distB="0" distL="0" distR="0">
          <wp:extent cx="828675" cy="523875"/>
          <wp:effectExtent l="0" t="0" r="9525" b="952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63D9" w:rsidRDefault="00A272B3" w:rsidP="00314846">
    <w:pPr>
      <w:pStyle w:val="Encabezado"/>
      <w:jc w:val="left"/>
      <w:rPr>
        <w:lang w:val="es-ES"/>
      </w:rPr>
    </w:pPr>
    <w:r>
      <w:rPr>
        <w:noProof/>
        <w:lang w:val="es-ES"/>
      </w:rPr>
      <w:drawing>
        <wp:inline distT="0" distB="0" distL="0" distR="0">
          <wp:extent cx="5857875" cy="114300"/>
          <wp:effectExtent l="0" t="0" r="952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78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D9" w:rsidRDefault="003963D9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r w:rsidR="00BA323E">
      <w:fldChar w:fldCharType="begin"/>
    </w:r>
    <w:r w:rsidR="00E078FE">
      <w:instrText xml:space="preserve"> TITLE  \* MERGEFORMAT </w:instrText>
    </w:r>
    <w:r w:rsidR="00BA323E">
      <w:fldChar w:fldCharType="separate"/>
    </w:r>
    <w:r w:rsidR="00E61B15">
      <w:rPr>
        <w:b w:val="0"/>
        <w:color w:val="FFFFFF"/>
        <w:lang w:val="es-ES"/>
      </w:rPr>
      <w:t xml:space="preserve">&lt;Id. </w:t>
    </w:r>
    <w:proofErr w:type="gramStart"/>
    <w:r w:rsidR="00E61B15">
      <w:rPr>
        <w:b w:val="0"/>
        <w:color w:val="FFFFFF"/>
        <w:lang w:val="es-ES"/>
      </w:rPr>
      <w:t>del</w:t>
    </w:r>
    <w:proofErr w:type="gramEnd"/>
    <w:r w:rsidR="00E61B15">
      <w:rPr>
        <w:b w:val="0"/>
        <w:color w:val="FFFFFF"/>
        <w:lang w:val="es-ES"/>
      </w:rPr>
      <w:t xml:space="preserve"> CU&gt;-&lt;Nombre del Caso de Uso&gt;</w:t>
    </w:r>
    <w:r w:rsidR="00BA323E">
      <w:fldChar w:fldCharType="end"/>
    </w:r>
    <w:r w:rsidR="00A272B3">
      <w:rPr>
        <w:noProof/>
        <w:sz w:val="20"/>
        <w:lang w:val="es-E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13" name="Imagen 13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D9" w:rsidRDefault="003963D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D9029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9CB7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14C3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D0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84A50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906F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8410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84B2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6CA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D4B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8E17A7"/>
    <w:multiLevelType w:val="hybridMultilevel"/>
    <w:tmpl w:val="AE801856"/>
    <w:lvl w:ilvl="0" w:tplc="C5E8F1D8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5447397"/>
    <w:multiLevelType w:val="hybridMultilevel"/>
    <w:tmpl w:val="9598924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FE6B06"/>
    <w:multiLevelType w:val="hybridMultilevel"/>
    <w:tmpl w:val="014074A8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34650E3"/>
    <w:multiLevelType w:val="hybridMultilevel"/>
    <w:tmpl w:val="8FE60088"/>
    <w:lvl w:ilvl="0" w:tplc="1C8EC9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63E1A2C"/>
    <w:multiLevelType w:val="hybridMultilevel"/>
    <w:tmpl w:val="914460C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0A3E63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3187C"/>
    <w:multiLevelType w:val="hybridMultilevel"/>
    <w:tmpl w:val="F4368438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2775D90"/>
    <w:multiLevelType w:val="hybridMultilevel"/>
    <w:tmpl w:val="F7C01370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4B7CB9"/>
    <w:multiLevelType w:val="hybridMultilevel"/>
    <w:tmpl w:val="5556360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B67FB0"/>
    <w:multiLevelType w:val="hybridMultilevel"/>
    <w:tmpl w:val="8C4813C8"/>
    <w:lvl w:ilvl="0" w:tplc="AFEA4C7E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F92CF7"/>
    <w:multiLevelType w:val="hybridMultilevel"/>
    <w:tmpl w:val="5D90E8FC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6260E1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F3E6B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B734C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BD7E4F"/>
    <w:multiLevelType w:val="hybridMultilevel"/>
    <w:tmpl w:val="AE801856"/>
    <w:lvl w:ilvl="0" w:tplc="C5E8F1D8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8720FE"/>
    <w:multiLevelType w:val="hybridMultilevel"/>
    <w:tmpl w:val="FCBC6F00"/>
    <w:lvl w:ilvl="0" w:tplc="AFEA4C7E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BAF3720"/>
    <w:multiLevelType w:val="hybridMultilevel"/>
    <w:tmpl w:val="1566462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BDC6E94"/>
    <w:multiLevelType w:val="hybridMultilevel"/>
    <w:tmpl w:val="E11CB3F8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F75270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30"/>
  </w:num>
  <w:num w:numId="4">
    <w:abstractNumId w:val="19"/>
  </w:num>
  <w:num w:numId="5">
    <w:abstractNumId w:val="15"/>
  </w:num>
  <w:num w:numId="6">
    <w:abstractNumId w:val="22"/>
  </w:num>
  <w:num w:numId="7">
    <w:abstractNumId w:val="20"/>
  </w:num>
  <w:num w:numId="8">
    <w:abstractNumId w:val="12"/>
  </w:num>
  <w:num w:numId="9">
    <w:abstractNumId w:val="16"/>
  </w:num>
  <w:num w:numId="10">
    <w:abstractNumId w:val="28"/>
  </w:num>
  <w:num w:numId="11">
    <w:abstractNumId w:val="14"/>
  </w:num>
  <w:num w:numId="12">
    <w:abstractNumId w:val="28"/>
    <w:lvlOverride w:ilvl="0">
      <w:startOverride w:val="1"/>
    </w:lvlOverride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4"/>
  </w:num>
  <w:num w:numId="24">
    <w:abstractNumId w:val="18"/>
  </w:num>
  <w:num w:numId="25">
    <w:abstractNumId w:val="29"/>
  </w:num>
  <w:num w:numId="26">
    <w:abstractNumId w:val="31"/>
  </w:num>
  <w:num w:numId="27">
    <w:abstractNumId w:val="25"/>
  </w:num>
  <w:num w:numId="28">
    <w:abstractNumId w:val="26"/>
  </w:num>
  <w:num w:numId="29">
    <w:abstractNumId w:val="10"/>
  </w:num>
  <w:num w:numId="30">
    <w:abstractNumId w:val="23"/>
  </w:num>
  <w:num w:numId="31">
    <w:abstractNumId w:val="17"/>
  </w:num>
  <w:num w:numId="32">
    <w:abstractNumId w:val="21"/>
  </w:num>
  <w:num w:numId="3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61B15"/>
    <w:rsid w:val="000428F6"/>
    <w:rsid w:val="000C5F9A"/>
    <w:rsid w:val="000C73DF"/>
    <w:rsid w:val="000F331A"/>
    <w:rsid w:val="001027FA"/>
    <w:rsid w:val="001227F6"/>
    <w:rsid w:val="001B39BF"/>
    <w:rsid w:val="001C563E"/>
    <w:rsid w:val="001D01EC"/>
    <w:rsid w:val="001D0AE9"/>
    <w:rsid w:val="001F1CC9"/>
    <w:rsid w:val="00213878"/>
    <w:rsid w:val="00264B98"/>
    <w:rsid w:val="002738AA"/>
    <w:rsid w:val="002A0F3B"/>
    <w:rsid w:val="002C637B"/>
    <w:rsid w:val="00314846"/>
    <w:rsid w:val="0032325D"/>
    <w:rsid w:val="003251AA"/>
    <w:rsid w:val="003963D9"/>
    <w:rsid w:val="003968A1"/>
    <w:rsid w:val="00421F56"/>
    <w:rsid w:val="0042363B"/>
    <w:rsid w:val="00436702"/>
    <w:rsid w:val="00436A26"/>
    <w:rsid w:val="00445A1C"/>
    <w:rsid w:val="00452F6A"/>
    <w:rsid w:val="004555D3"/>
    <w:rsid w:val="004667C7"/>
    <w:rsid w:val="004B25A3"/>
    <w:rsid w:val="004F08A4"/>
    <w:rsid w:val="00510428"/>
    <w:rsid w:val="0052404B"/>
    <w:rsid w:val="005420AC"/>
    <w:rsid w:val="00552694"/>
    <w:rsid w:val="00614985"/>
    <w:rsid w:val="00646954"/>
    <w:rsid w:val="00675B67"/>
    <w:rsid w:val="0068254E"/>
    <w:rsid w:val="00684975"/>
    <w:rsid w:val="006E0FA3"/>
    <w:rsid w:val="006F1848"/>
    <w:rsid w:val="0070270F"/>
    <w:rsid w:val="00715935"/>
    <w:rsid w:val="0071714C"/>
    <w:rsid w:val="0072361C"/>
    <w:rsid w:val="00727B4B"/>
    <w:rsid w:val="0079295B"/>
    <w:rsid w:val="007B04F1"/>
    <w:rsid w:val="007C4AB8"/>
    <w:rsid w:val="0081486C"/>
    <w:rsid w:val="00820BD4"/>
    <w:rsid w:val="0084056F"/>
    <w:rsid w:val="0088736A"/>
    <w:rsid w:val="008B6BC7"/>
    <w:rsid w:val="00923ECF"/>
    <w:rsid w:val="00967995"/>
    <w:rsid w:val="00A26AD3"/>
    <w:rsid w:val="00A272B3"/>
    <w:rsid w:val="00A52432"/>
    <w:rsid w:val="00A878EE"/>
    <w:rsid w:val="00AE558A"/>
    <w:rsid w:val="00AF29FA"/>
    <w:rsid w:val="00B11157"/>
    <w:rsid w:val="00B245C0"/>
    <w:rsid w:val="00B63679"/>
    <w:rsid w:val="00B660D4"/>
    <w:rsid w:val="00B77C8C"/>
    <w:rsid w:val="00B90C7C"/>
    <w:rsid w:val="00BA323E"/>
    <w:rsid w:val="00C42041"/>
    <w:rsid w:val="00C754FC"/>
    <w:rsid w:val="00CC3CDB"/>
    <w:rsid w:val="00CC601B"/>
    <w:rsid w:val="00CD4464"/>
    <w:rsid w:val="00CF4FF2"/>
    <w:rsid w:val="00D05294"/>
    <w:rsid w:val="00D224F6"/>
    <w:rsid w:val="00DA2D5D"/>
    <w:rsid w:val="00DA5A01"/>
    <w:rsid w:val="00DC0115"/>
    <w:rsid w:val="00DD163C"/>
    <w:rsid w:val="00E04E2A"/>
    <w:rsid w:val="00E05C95"/>
    <w:rsid w:val="00E078FE"/>
    <w:rsid w:val="00E1155C"/>
    <w:rsid w:val="00E46297"/>
    <w:rsid w:val="00E47A30"/>
    <w:rsid w:val="00E61B15"/>
    <w:rsid w:val="00E82715"/>
    <w:rsid w:val="00E921F9"/>
    <w:rsid w:val="00EE633A"/>
    <w:rsid w:val="00EF2F4A"/>
    <w:rsid w:val="00F105BE"/>
    <w:rsid w:val="00F2660E"/>
    <w:rsid w:val="00F52D45"/>
    <w:rsid w:val="00F64FF7"/>
    <w:rsid w:val="00F81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37B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2C637B"/>
    <w:pPr>
      <w:keepNext/>
      <w:numPr>
        <w:numId w:val="1"/>
      </w:numPr>
      <w:pBdr>
        <w:bottom w:val="single" w:sz="4" w:space="1" w:color="auto"/>
      </w:pBdr>
      <w:spacing w:before="480" w:after="60"/>
      <w:ind w:left="431" w:hanging="431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rsid w:val="002C637B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2C637B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2C637B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2C637B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2C637B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2C637B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2C637B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2C637B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2C637B"/>
    <w:pPr>
      <w:ind w:left="1200"/>
    </w:pPr>
  </w:style>
  <w:style w:type="paragraph" w:styleId="Encabezado">
    <w:name w:val="header"/>
    <w:basedOn w:val="Normal"/>
    <w:semiHidden/>
    <w:rsid w:val="002C637B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2C637B"/>
    <w:pPr>
      <w:ind w:left="1400"/>
    </w:pPr>
  </w:style>
  <w:style w:type="paragraph" w:styleId="TDC9">
    <w:name w:val="toc 9"/>
    <w:basedOn w:val="Normal"/>
    <w:next w:val="Normal"/>
    <w:autoRedefine/>
    <w:semiHidden/>
    <w:rsid w:val="002C637B"/>
    <w:pPr>
      <w:ind w:left="1600"/>
    </w:pPr>
  </w:style>
  <w:style w:type="character" w:styleId="Hipervnculo">
    <w:name w:val="Hyperlink"/>
    <w:basedOn w:val="Fuentedeprrafopredeter"/>
    <w:uiPriority w:val="99"/>
    <w:rsid w:val="002C637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2C637B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2C637B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semiHidden/>
    <w:rsid w:val="002C637B"/>
  </w:style>
  <w:style w:type="paragraph" w:styleId="TDC4">
    <w:name w:val="toc 4"/>
    <w:basedOn w:val="TDC3"/>
    <w:next w:val="Normal"/>
    <w:autoRedefine/>
    <w:semiHidden/>
    <w:rsid w:val="002C637B"/>
    <w:rPr>
      <w:smallCaps/>
    </w:rPr>
  </w:style>
  <w:style w:type="paragraph" w:styleId="TDC5">
    <w:name w:val="toc 5"/>
    <w:basedOn w:val="TDC4"/>
    <w:next w:val="Normal"/>
    <w:autoRedefine/>
    <w:semiHidden/>
    <w:rsid w:val="002C637B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2C637B"/>
    <w:rPr>
      <w:sz w:val="22"/>
    </w:rPr>
  </w:style>
  <w:style w:type="paragraph" w:styleId="Epgrafe">
    <w:name w:val="caption"/>
    <w:basedOn w:val="Normal"/>
    <w:next w:val="Normal"/>
    <w:qFormat/>
    <w:rsid w:val="002C637B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2C637B"/>
  </w:style>
  <w:style w:type="paragraph" w:customStyle="1" w:styleId="InfoBlue">
    <w:name w:val="InfoBlue"/>
    <w:basedOn w:val="Normal"/>
    <w:next w:val="Normal"/>
    <w:autoRedefine/>
    <w:rsid w:val="002C637B"/>
    <w:rPr>
      <w:i/>
      <w:iCs/>
      <w:color w:val="0000FF"/>
    </w:rPr>
  </w:style>
  <w:style w:type="paragraph" w:customStyle="1" w:styleId="TextoOculto">
    <w:name w:val="Texto Oculto"/>
    <w:basedOn w:val="InfoBlue"/>
    <w:rsid w:val="002C637B"/>
    <w:rPr>
      <w:iCs w:val="0"/>
      <w:vanish/>
      <w:sz w:val="18"/>
    </w:rPr>
  </w:style>
  <w:style w:type="paragraph" w:customStyle="1" w:styleId="Flujotitulo">
    <w:name w:val="Flujo titulo"/>
    <w:basedOn w:val="Normal"/>
    <w:rsid w:val="002C637B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2C637B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2C637B"/>
    <w:pPr>
      <w:numPr>
        <w:ilvl w:val="1"/>
        <w:numId w:val="11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2C637B"/>
    <w:pPr>
      <w:numPr>
        <w:numId w:val="12"/>
      </w:numPr>
    </w:pPr>
  </w:style>
  <w:style w:type="paragraph" w:customStyle="1" w:styleId="InfGeneralAzul">
    <w:name w:val="Inf. General Azul"/>
    <w:basedOn w:val="Normal"/>
    <w:rsid w:val="002C637B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2C637B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val="es-AR" w:eastAsia="es-ES" w:bidi="ar-SA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val="es-AR" w:eastAsia="es-ES" w:bidi="ar-SA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D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D4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23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480" w:after="60"/>
      <w:ind w:left="431" w:hanging="431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semiHidden/>
  </w:style>
  <w:style w:type="paragraph" w:styleId="TDC4">
    <w:name w:val="toc 4"/>
    <w:basedOn w:val="TDC3"/>
    <w:next w:val="Normal"/>
    <w:autoRedefine/>
    <w:semiHidden/>
    <w:rPr>
      <w:smallCaps/>
    </w:rPr>
  </w:style>
  <w:style w:type="paragraph" w:styleId="TDC5">
    <w:name w:val="toc 5"/>
    <w:basedOn w:val="TDC4"/>
    <w:next w:val="Normal"/>
    <w:autoRedefine/>
    <w:semiHidden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Pr>
      <w:sz w:val="22"/>
    </w:rPr>
  </w:style>
  <w:style w:type="paragraph" w:styleId="Epgrafe">
    <w:name w:val="caption"/>
    <w:basedOn w:val="Normal"/>
    <w:next w:val="Normal"/>
    <w:qFormat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</w:style>
  <w:style w:type="paragraph" w:customStyle="1" w:styleId="InfoBlue">
    <w:name w:val="InfoBlue"/>
    <w:basedOn w:val="Normal"/>
    <w:next w:val="Normal"/>
    <w:autoRedefine/>
    <w:rPr>
      <w:i/>
      <w:iCs/>
      <w:color w:val="0000FF"/>
    </w:rPr>
  </w:style>
  <w:style w:type="paragraph" w:customStyle="1" w:styleId="TextoOculto">
    <w:name w:val="Texto Oculto"/>
    <w:basedOn w:val="InfoBlue"/>
    <w:rPr>
      <w:iCs w:val="0"/>
      <w:vanish/>
      <w:sz w:val="18"/>
    </w:rPr>
  </w:style>
  <w:style w:type="paragraph" w:customStyle="1" w:styleId="Flujotitulo">
    <w:name w:val="Flujo titulo"/>
    <w:basedOn w:val="Normal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pPr>
      <w:numPr>
        <w:ilvl w:val="1"/>
        <w:numId w:val="11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pPr>
      <w:numPr>
        <w:numId w:val="12"/>
      </w:numPr>
    </w:pPr>
  </w:style>
  <w:style w:type="paragraph" w:customStyle="1" w:styleId="InfGeneralAzul">
    <w:name w:val="Inf. General Azul"/>
    <w:basedOn w:val="Normal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val="es-AR" w:eastAsia="es-ES" w:bidi="ar-SA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val="es-AR" w:eastAsia="es-ES" w:bidi="ar-SA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D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D4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23E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mailto:usuarioQA@buenosaires.gob.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4.png"/><Relationship Id="rId36" Type="http://schemas.microsoft.com/office/2007/relationships/stylesWithEffects" Target="stylesWithEffects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rive\documentacion_sistemas\OGP\asi\documentacion\Casos%20de%20Uso\Tmpl_EspecificacionCaso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866B9-3B41-4CE3-8B42-75E22FEED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Tmpl_EspecificacionCasoUso.dot</Template>
  <TotalTime>51</TotalTime>
  <Pages>11</Pages>
  <Words>789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&lt;Id. del CU&gt;-&lt;Nombre del Caso de Uso&gt;</vt:lpstr>
    </vt:vector>
  </TitlesOfParts>
  <Company/>
  <LinksUpToDate>false</LinksUpToDate>
  <CharactersWithSpaces>5119</CharactersWithSpaces>
  <SharedDoc>false</SharedDoc>
  <HLinks>
    <vt:vector size="72" baseType="variant"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_Toc327178164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_Toc327178163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_Toc327178162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_Toc327178161</vt:lpwstr>
      </vt:variant>
      <vt:variant>
        <vt:i4>1703986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_Toc327178160</vt:lpwstr>
      </vt:variant>
      <vt:variant>
        <vt:i4>1638450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_Toc327178159</vt:lpwstr>
      </vt:variant>
      <vt:variant>
        <vt:i4>1638450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_Toc327178158</vt:lpwstr>
      </vt:variant>
      <vt:variant>
        <vt:i4>1638450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_Toc327178157</vt:lpwstr>
      </vt:variant>
      <vt:variant>
        <vt:i4>1638450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_Toc327178156</vt:lpwstr>
      </vt:variant>
      <vt:variant>
        <vt:i4>1638450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_Toc327178155</vt:lpwstr>
      </vt:variant>
      <vt:variant>
        <vt:i4>1638450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_Toc327178154</vt:lpwstr>
      </vt:variant>
      <vt:variant>
        <vt:i4>1638450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_Toc327178153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&lt;Id. del CU&gt;-&lt;Nombre del Caso de Uso&gt;</dc:title>
  <dc:subject>Especificación de Caso de Uso</dc:subject>
  <dc:creator>chinaje</dc:creator>
  <dc:description>Nombre del Proyecto</dc:description>
  <cp:lastModifiedBy>ACER</cp:lastModifiedBy>
  <cp:revision>30</cp:revision>
  <cp:lastPrinted>2007-04-20T18:48:00Z</cp:lastPrinted>
  <dcterms:created xsi:type="dcterms:W3CDTF">2017-10-12T14:30:00Z</dcterms:created>
  <dcterms:modified xsi:type="dcterms:W3CDTF">2017-10-12T15:25:00Z</dcterms:modified>
</cp:coreProperties>
</file>